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17ED4494" w14:textId="167D188A" w:rsidR="005B63A8" w:rsidRPr="004C56C6" w:rsidRDefault="005B63A8" w:rsidP="005B63A8">
      <w:pPr>
        <w:pStyle w:val="NormalGrande"/>
      </w:pPr>
    </w:p>
    <w:p w14:paraId="6E0402B1" w14:textId="36E3400A" w:rsidR="00370E34" w:rsidRDefault="005B63A8" w:rsidP="00E07423">
      <w:pPr>
        <w:pStyle w:val="NormalGrande"/>
      </w:pPr>
      <w:r>
        <w:t xml:space="preserve">diego santos dutra                        </w:t>
      </w:r>
      <w:r>
        <w:tab/>
        <w:t xml:space="preserve"> </w:t>
      </w:r>
      <w:r>
        <w:tab/>
        <w:t xml:space="preserve"> RA:01191032</w:t>
      </w:r>
    </w:p>
    <w:p w14:paraId="5798E4C4" w14:textId="1B046000" w:rsidR="005B63A8" w:rsidRDefault="005B63A8" w:rsidP="00E07423">
      <w:pPr>
        <w:pStyle w:val="NormalGrande"/>
      </w:pPr>
      <w:r>
        <w:t>Eduardo henrique de barros      ra:01191074</w:t>
      </w:r>
    </w:p>
    <w:p w14:paraId="154EA708" w14:textId="380722D8" w:rsidR="005B63A8" w:rsidRDefault="005B63A8" w:rsidP="00E07423">
      <w:pPr>
        <w:pStyle w:val="NormalGrande"/>
      </w:pPr>
      <w:r>
        <w:t>fernando abreu oliveira               ra:01191009</w:t>
      </w:r>
    </w:p>
    <w:p w14:paraId="50C2FB77" w14:textId="582EA09B" w:rsidR="005B63A8" w:rsidRDefault="005B63A8" w:rsidP="00E07423">
      <w:pPr>
        <w:pStyle w:val="NormalGrande"/>
      </w:pPr>
      <w:r>
        <w:t>luis fernando poma mamani          ra:01191004</w:t>
      </w:r>
    </w:p>
    <w:p w14:paraId="5C9902E5" w14:textId="5C293087" w:rsidR="005B63A8" w:rsidRPr="004C56C6" w:rsidRDefault="005B63A8" w:rsidP="00E07423">
      <w:pPr>
        <w:pStyle w:val="NormalGrande"/>
      </w:pPr>
      <w:r>
        <w:t>paulo andres chuchon                   ra:01191069</w:t>
      </w: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63937A84" w14:textId="33BA54D6" w:rsidR="00370E34" w:rsidRDefault="00370E34" w:rsidP="005B63A8">
      <w:pPr>
        <w:pStyle w:val="NormalGrande"/>
        <w:jc w:val="both"/>
      </w:pPr>
    </w:p>
    <w:p w14:paraId="0E55568F" w14:textId="77777777" w:rsidR="005B63A8" w:rsidRPr="004C56C6" w:rsidRDefault="005B63A8" w:rsidP="005B63A8">
      <w:pPr>
        <w:pStyle w:val="NormalGrande"/>
        <w:jc w:val="both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5C8F3224" w14:textId="1F4528B7" w:rsidR="00370E34" w:rsidRPr="004C56C6" w:rsidRDefault="005B63A8" w:rsidP="00E07423">
      <w:pPr>
        <w:pStyle w:val="NormalGrande"/>
      </w:pPr>
      <w:r>
        <w:t>Sensolutions</w:t>
      </w:r>
    </w:p>
    <w:p w14:paraId="7C836E9C" w14:textId="3B37B0E9" w:rsidR="00D122FD" w:rsidRDefault="00D122FD" w:rsidP="00E07423">
      <w:pPr>
        <w:pStyle w:val="Capa-Grauacadmico"/>
        <w:ind w:left="5711" w:hanging="1175"/>
      </w:pPr>
    </w:p>
    <w:p w14:paraId="628AB438" w14:textId="7E30BB21" w:rsidR="005B63A8" w:rsidRDefault="005B63A8" w:rsidP="00E07423">
      <w:pPr>
        <w:pStyle w:val="Capa-Grauacadmico"/>
        <w:ind w:left="5711" w:hanging="1175"/>
      </w:pPr>
    </w:p>
    <w:p w14:paraId="2E87EBAF" w14:textId="2F695471" w:rsidR="005B63A8" w:rsidRDefault="005B63A8" w:rsidP="00E07423">
      <w:pPr>
        <w:pStyle w:val="Capa-Grauacadmico"/>
        <w:ind w:left="5711" w:hanging="1175"/>
      </w:pPr>
    </w:p>
    <w:p w14:paraId="76D951E8" w14:textId="77777777" w:rsidR="005B63A8" w:rsidRPr="000C0409" w:rsidRDefault="005B63A8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3507EC3B" w14:textId="0BFE5CDE" w:rsidR="005B63A8" w:rsidRDefault="005B63A8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 w:rsidR="007C0DC9">
        <w:fldChar w:fldCharType="begin"/>
      </w:r>
      <w:r w:rsidR="007C0DC9">
        <w:instrText xml:space="preserve"> PAGEREF _Toc512519587 \h </w:instrText>
      </w:r>
      <w:r w:rsidR="007C0DC9">
        <w:fldChar w:fldCharType="separate"/>
      </w:r>
      <w:r w:rsidR="007C0DC9">
        <w:t>5</w:t>
      </w:r>
      <w:r w:rsidR="007C0DC9">
        <w:fldChar w:fldCharType="end"/>
      </w:r>
    </w:p>
    <w:p w14:paraId="3AF54033" w14:textId="0E0B4E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BD51" w14:textId="35A35FD7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7BB19" w14:textId="30C839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16C7F" w14:textId="367873D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C29BD" w14:textId="5A2D25BF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A1D2F" w14:textId="5D207D1D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07CE9913" w14:textId="237F2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33144" w14:textId="41FB69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5BC7F" w14:textId="7F58F316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D0FDB" w14:textId="2AA6034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6157C" w14:textId="556ED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2F01E" w14:textId="3B4BAF8E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71F27FF8" w14:textId="6006FE94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via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243B76" w14:textId="685D21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0A0D23" w14:textId="085E635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A6C784" w14:textId="33AAB8A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40D796" w14:textId="6FD436B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9B7E04" w14:textId="5ACC3900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4B3E4834" w14:textId="26E48F32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64CA2F" w14:textId="49F0C4FE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AD3801" w14:textId="776B3435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14:paraId="384A4A6B" w14:textId="6C9FA180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15AC5D" w14:textId="708689D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215D1" w14:textId="4CF029B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8BEF4E" w14:textId="69D7E788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14:paraId="5F966359" w14:textId="1C08305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16767B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512519587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77777777" w:rsidR="00370E34" w:rsidRDefault="003E6F98" w:rsidP="003F4E12">
      <w:pPr>
        <w:rPr>
          <w:noProof/>
        </w:rPr>
      </w:pPr>
      <w:r>
        <w:rPr>
          <w:noProof/>
        </w:rPr>
        <w:tab/>
      </w:r>
      <w:r w:rsidR="003F4E12">
        <w:rPr>
          <w:noProof/>
        </w:rPr>
        <w:t xml:space="preserve">Apresentação : nome do grupo, integrantes, logomarca, posicionamento no mercado / acadêmico.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24080447"/>
      <w:r>
        <w:rPr>
          <w:b/>
        </w:rPr>
        <w:t>CONTEXTO</w:t>
      </w:r>
    </w:p>
    <w:p w14:paraId="46146C21" w14:textId="77777777" w:rsidR="00A53FEA" w:rsidRPr="003F4E12" w:rsidRDefault="00A53FEA" w:rsidP="00A53FEA">
      <w:r w:rsidRPr="003F4E12">
        <w:t>Mercado de IoT e números</w:t>
      </w:r>
      <w:r>
        <w:t>. Preocupações com sustentabilidade, controle de custos, etc.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5CEF64F1" w14:textId="1D01C452" w:rsidR="004D3EB5" w:rsidRDefault="004D3EB5" w:rsidP="00A53FEA">
      <w:r>
        <w:t xml:space="preserve">Foi verificado nas avícolas da região nordeste, grandes perdas na produção de aves de corte e ovos, decorrentes do mau monitoramento e controle </w:t>
      </w:r>
      <w:bookmarkStart w:id="7" w:name="_GoBack"/>
      <w:bookmarkEnd w:id="7"/>
      <w:r>
        <w:t>da temperatura e umidade dos galpões.</w:t>
      </w:r>
    </w:p>
    <w:p w14:paraId="38C467DD" w14:textId="77777777" w:rsidR="004D3EB5" w:rsidRDefault="004D3EB5" w:rsidP="00A53FEA"/>
    <w:p w14:paraId="5E42E906" w14:textId="1A7E5A80" w:rsidR="004D3EB5" w:rsidRDefault="00A53FEA" w:rsidP="00A53FEA">
      <w:r>
        <w:t>As últimas linhas devem conter os objetivos enumerados que serão respondidos na conclusão.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8" w:name="_Toc512519591"/>
      <w:r w:rsidRPr="00192CAB">
        <w:rPr>
          <w:b/>
        </w:rPr>
        <w:t>objetivo da solução</w:t>
      </w:r>
      <w:bookmarkEnd w:id="8"/>
    </w:p>
    <w:p w14:paraId="662E6477" w14:textId="75BF67FB" w:rsidR="003F4E12" w:rsidRDefault="00C95FFB" w:rsidP="003F4E12">
      <w:r>
        <w:rPr>
          <w:rFonts w:eastAsia="Arial" w:cs="Arial"/>
          <w:color w:val="000000"/>
        </w:rPr>
        <w:t>A partir da</w:t>
      </w:r>
      <w:r w:rsidR="008325AB">
        <w:rPr>
          <w:rFonts w:eastAsia="Arial" w:cs="Arial"/>
          <w:color w:val="000000"/>
        </w:rPr>
        <w:t xml:space="preserve"> instalação</w:t>
      </w:r>
      <w:r>
        <w:rPr>
          <w:rFonts w:eastAsia="Arial" w:cs="Arial"/>
          <w:color w:val="000000"/>
        </w:rPr>
        <w:t xml:space="preserve"> de sensores estrategicamente posicionados, </w:t>
      </w:r>
      <w:r w:rsidR="008325AB">
        <w:rPr>
          <w:rFonts w:eastAsia="Arial" w:cs="Arial"/>
          <w:color w:val="000000"/>
        </w:rPr>
        <w:t>resultará em um</w:t>
      </w:r>
      <w:r>
        <w:rPr>
          <w:rFonts w:eastAsia="Arial" w:cs="Arial"/>
          <w:color w:val="000000"/>
        </w:rPr>
        <w:t xml:space="preserve"> monitoramento da temperatura e umidade de avícolas</w:t>
      </w:r>
      <w:r w:rsidR="008325AB">
        <w:rPr>
          <w:rFonts w:eastAsia="Arial" w:cs="Arial"/>
          <w:color w:val="000000"/>
        </w:rPr>
        <w:t xml:space="preserve"> eficaz, almejando</w:t>
      </w:r>
      <w:r>
        <w:rPr>
          <w:rFonts w:eastAsia="Arial" w:cs="Arial"/>
          <w:color w:val="000000"/>
        </w:rPr>
        <w:t xml:space="preserve"> </w:t>
      </w:r>
      <w:r w:rsidR="008325AB">
        <w:rPr>
          <w:rFonts w:eastAsia="Arial" w:cs="Arial"/>
          <w:color w:val="000000"/>
        </w:rPr>
        <w:t xml:space="preserve">reduzir a </w:t>
      </w:r>
      <w:r>
        <w:rPr>
          <w:rFonts w:eastAsia="Arial" w:cs="Arial"/>
          <w:color w:val="000000"/>
        </w:rPr>
        <w:t>perda na produç</w:t>
      </w:r>
      <w:r w:rsidR="008325AB">
        <w:rPr>
          <w:rFonts w:eastAsia="Arial" w:cs="Arial"/>
          <w:color w:val="000000"/>
        </w:rPr>
        <w:t>ão pela</w:t>
      </w:r>
      <w:r>
        <w:rPr>
          <w:rFonts w:eastAsia="Arial" w:cs="Arial"/>
          <w:color w:val="000000"/>
        </w:rPr>
        <w:t xml:space="preserve"> m</w:t>
      </w:r>
      <w:r w:rsidR="008325AB">
        <w:rPr>
          <w:rFonts w:eastAsia="Arial" w:cs="Arial"/>
          <w:color w:val="000000"/>
        </w:rPr>
        <w:t xml:space="preserve">á qualidade do produto, </w:t>
      </w:r>
      <w:r>
        <w:rPr>
          <w:rFonts w:eastAsia="Arial" w:cs="Arial"/>
          <w:color w:val="000000"/>
        </w:rPr>
        <w:t>falecimento das</w:t>
      </w:r>
      <w:r w:rsidR="008325AB">
        <w:rPr>
          <w:rFonts w:eastAsia="Arial" w:cs="Arial"/>
          <w:color w:val="000000"/>
        </w:rPr>
        <w:t xml:space="preserve"> aves, baixa </w:t>
      </w:r>
      <w:r>
        <w:rPr>
          <w:rFonts w:eastAsia="Arial" w:cs="Arial"/>
          <w:color w:val="000000"/>
        </w:rPr>
        <w:t>produção de ovos e proliferação de doenças</w:t>
      </w:r>
      <w:r w:rsidR="008325AB">
        <w:rPr>
          <w:rFonts w:eastAsia="Arial" w:cs="Arial"/>
          <w:color w:val="000000"/>
        </w:rPr>
        <w:t>.</w:t>
      </w:r>
    </w:p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9" w:name="_Toc512519592"/>
      <w:r w:rsidRPr="00192CAB">
        <w:rPr>
          <w:b/>
        </w:rPr>
        <w:t>diagrama da solução</w:t>
      </w:r>
      <w:bookmarkEnd w:id="9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6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0" w:name="_Toc512519593"/>
      <w:r>
        <w:lastRenderedPageBreak/>
        <w:t>PLANEJAMENTO DO PROJETO</w:t>
      </w:r>
      <w:bookmarkEnd w:id="10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1" w:name="_Toc512519594"/>
      <w:r w:rsidRPr="00192CAB">
        <w:rPr>
          <w:b/>
        </w:rPr>
        <w:t>Definição da Equipe do projeto</w:t>
      </w:r>
      <w:bookmarkEnd w:id="11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>, mencionar os papéis de acordo com a metodologia ágil adotada. Ex. Scrum Master, Product Owner,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2" w:name="_Toc512519595"/>
      <w:r w:rsidRPr="00192CAB">
        <w:rPr>
          <w:b/>
        </w:rPr>
        <w:t>PROCESSO E FERRAMENTA DE GESTÃO DE PROJETOS</w:t>
      </w:r>
      <w:bookmarkEnd w:id="12"/>
      <w:r w:rsidRPr="00192CAB">
        <w:rPr>
          <w:b/>
        </w:rPr>
        <w:t xml:space="preserve"> </w:t>
      </w:r>
    </w:p>
    <w:p w14:paraId="36D8D2B1" w14:textId="77777777"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3" w:name="_Toc512519596"/>
      <w:r w:rsidRPr="00192CAB">
        <w:rPr>
          <w:b/>
        </w:rPr>
        <w:t>Gestão dos Riscos do Projeto</w:t>
      </w:r>
      <w:bookmarkEnd w:id="13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4" w:name="_Toc512519597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4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Product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5" w:name="_Toc512519598"/>
      <w:r w:rsidRPr="00192CAB">
        <w:rPr>
          <w:b/>
        </w:rPr>
        <w:t>Sprints / sprint backlog</w:t>
      </w:r>
      <w:bookmarkEnd w:id="15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>Apresentar o(s) Sprint Backlog(s) – O que do Product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16767B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6" w:name="_Toc512519599"/>
      <w:r>
        <w:rPr>
          <w:color w:val="000000"/>
        </w:rPr>
        <w:lastRenderedPageBreak/>
        <w:t>desenvolvimento do projeto</w:t>
      </w:r>
      <w:bookmarkEnd w:id="16"/>
    </w:p>
    <w:p w14:paraId="2A3E6FFE" w14:textId="77777777" w:rsidR="00A66A93" w:rsidRDefault="00A66A93" w:rsidP="00A66A93"/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7" w:name="_Toc512519600"/>
      <w:r w:rsidRPr="00192CAB">
        <w:rPr>
          <w:b/>
        </w:rPr>
        <w:t>Solução Técnica – Aquisição de dados via Arduino</w:t>
      </w:r>
      <w:bookmarkEnd w:id="17"/>
      <w:r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8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9" w:name="_Toc512519601"/>
      <w:r w:rsidRPr="00192CAB">
        <w:rPr>
          <w:b/>
        </w:rPr>
        <w:t>Solução Técnica - Aplicação</w:t>
      </w:r>
      <w:bookmarkEnd w:id="19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0" w:name="_Toc512519602"/>
      <w:r w:rsidRPr="00192CAB">
        <w:rPr>
          <w:b/>
        </w:rPr>
        <w:t>Banco de Dados</w:t>
      </w:r>
      <w:bookmarkEnd w:id="20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1" w:name="_Toc512519603"/>
      <w:r w:rsidRPr="00192CAB">
        <w:rPr>
          <w:b/>
        </w:rPr>
        <w:t>Protótipo das telas, lógica e usabilidade</w:t>
      </w:r>
      <w:bookmarkEnd w:id="21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2" w:name="_Toc512519604"/>
      <w:r w:rsidRPr="00192CAB">
        <w:rPr>
          <w:b/>
        </w:rPr>
        <w:t>Testes</w:t>
      </w:r>
      <w:bookmarkEnd w:id="22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8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3" w:name="_Toc512519605"/>
      <w:r>
        <w:lastRenderedPageBreak/>
        <w:t>implantação do projeto</w:t>
      </w:r>
      <w:bookmarkEnd w:id="23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4" w:name="_Toc512519606"/>
      <w:r w:rsidRPr="00192CAB">
        <w:rPr>
          <w:b/>
        </w:rPr>
        <w:t>Manual de Instalação da solução</w:t>
      </w:r>
      <w:bookmarkEnd w:id="24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5" w:name="_Toc512519607"/>
      <w:r w:rsidRPr="00192CAB">
        <w:rPr>
          <w:b/>
        </w:rPr>
        <w:t>Processo de Atendimento e Suporte</w:t>
      </w:r>
      <w:bookmarkEnd w:id="25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(telefone,e-meil,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16767B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6" w:name="_Ref125307146"/>
      <w:bookmarkStart w:id="27" w:name="_Toc125374527"/>
      <w:bookmarkStart w:id="28" w:name="_Toc156754424"/>
      <w:bookmarkStart w:id="29" w:name="_Toc512519608"/>
      <w:r>
        <w:lastRenderedPageBreak/>
        <w:t>CONCLUSÕES</w:t>
      </w:r>
      <w:bookmarkEnd w:id="26"/>
      <w:bookmarkEnd w:id="27"/>
      <w:bookmarkEnd w:id="28"/>
      <w:bookmarkEnd w:id="29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0" w:name="_Toc512519609"/>
      <w:r w:rsidRPr="00192CAB">
        <w:rPr>
          <w:b/>
        </w:rPr>
        <w:t>resultados</w:t>
      </w:r>
      <w:bookmarkEnd w:id="30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512519610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512519612"/>
      <w:r w:rsidRPr="00B55442"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8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9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0"/>
      <w:footerReference w:type="default" r:id="rId41"/>
      <w:headerReference w:type="first" r:id="rId42"/>
      <w:footerReference w:type="first" r:id="rId43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DAA7F" w14:textId="77777777" w:rsidR="0016767B" w:rsidRDefault="0016767B">
      <w:r>
        <w:separator/>
      </w:r>
    </w:p>
    <w:p w14:paraId="0A92AADF" w14:textId="77777777" w:rsidR="0016767B" w:rsidRDefault="0016767B"/>
    <w:p w14:paraId="37B1F398" w14:textId="77777777" w:rsidR="0016767B" w:rsidRDefault="0016767B"/>
    <w:p w14:paraId="40DAEC1B" w14:textId="77777777" w:rsidR="0016767B" w:rsidRDefault="0016767B"/>
  </w:endnote>
  <w:endnote w:type="continuationSeparator" w:id="0">
    <w:p w14:paraId="101329C0" w14:textId="77777777" w:rsidR="0016767B" w:rsidRDefault="0016767B">
      <w:r>
        <w:continuationSeparator/>
      </w:r>
    </w:p>
    <w:p w14:paraId="4A3566D8" w14:textId="77777777" w:rsidR="0016767B" w:rsidRDefault="0016767B"/>
    <w:p w14:paraId="7DB739DE" w14:textId="77777777" w:rsidR="0016767B" w:rsidRDefault="0016767B"/>
    <w:p w14:paraId="7933EBD6" w14:textId="77777777" w:rsidR="0016767B" w:rsidRDefault="001676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783C75" w14:textId="77777777" w:rsidR="0016767B" w:rsidRDefault="0016767B">
      <w:r>
        <w:separator/>
      </w:r>
    </w:p>
    <w:p w14:paraId="10B4135F" w14:textId="77777777" w:rsidR="0016767B" w:rsidRDefault="0016767B"/>
    <w:p w14:paraId="6757E632" w14:textId="77777777" w:rsidR="0016767B" w:rsidRDefault="0016767B"/>
    <w:p w14:paraId="3226FF54" w14:textId="77777777" w:rsidR="0016767B" w:rsidRDefault="0016767B"/>
  </w:footnote>
  <w:footnote w:type="continuationSeparator" w:id="0">
    <w:p w14:paraId="26E4AFB4" w14:textId="77777777" w:rsidR="0016767B" w:rsidRDefault="0016767B">
      <w:r>
        <w:continuationSeparator/>
      </w:r>
    </w:p>
    <w:p w14:paraId="2E356628" w14:textId="77777777" w:rsidR="0016767B" w:rsidRDefault="0016767B"/>
    <w:p w14:paraId="519CD73C" w14:textId="77777777" w:rsidR="0016767B" w:rsidRDefault="0016767B"/>
    <w:p w14:paraId="08F9F650" w14:textId="77777777" w:rsidR="0016767B" w:rsidRDefault="0016767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B893C" w14:textId="77777777" w:rsidR="00555AE7" w:rsidRDefault="0060123F" w:rsidP="008828E4">
    <w:pPr>
      <w:ind w:right="360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FA78417" wp14:editId="48832AF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6767B">
      <w:rPr>
        <w:noProof/>
      </w:rPr>
      <w:pict w14:anchorId="78B2C1E4">
        <v:rect id="Retângulo 2" o:spid="_x0000_s2072" style="position:absolute;left:0;text-align:left;margin-left:-64pt;margin-top:-13pt;width:129.95pt;height:35.5pt;z-index:251661824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wrapcoords="-145 -460 -145 22519 21745 22519 21745 -460 -145 -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" fillcolor="#a5d5e2 [1624]" strokecolor="#40a7c2 [3048]">
          <v:fill color2="#e4f2f6 [504]" rotate="t" angle="180" colors="0 #9eeaff;22938f #bbefff;1 #e4f9ff" focus="100%" type="gradient"/>
          <v:shadow on="t" color="black" opacity="24903f" origin=",.5" offset="0,.55556mm"/>
          <v:textbox>
            <w:txbxContent>
              <w:p w14:paraId="573A754C" w14:textId="77777777" w:rsidR="0060123F" w:rsidRPr="00956C75" w:rsidRDefault="0060123F" w:rsidP="0060123F">
                <w:pPr>
                  <w:spacing w:line="240" w:lineRule="auto"/>
                  <w:jc w:val="center"/>
                </w:pPr>
                <w:r w:rsidRPr="00956C75">
                  <w:t>LOGO DO GRUPO</w:t>
                </w:r>
              </w:p>
            </w:txbxContent>
          </v:textbox>
          <w10:wrap type="through"/>
        </v:rect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B3BF7" w14:textId="2B71663F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B63A8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16767B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51E6C" w14:textId="34581428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B63A8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16767B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16767B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D7094" w14:textId="75290BA6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168A5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16767B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6359" w14:textId="6FDBA9AA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168A5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16767B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AAB70" w14:textId="7B7EBE0F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B63A8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6767B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3EB5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3A8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168A5"/>
    <w:rsid w:val="00821789"/>
    <w:rsid w:val="00822341"/>
    <w:rsid w:val="008248DA"/>
    <w:rsid w:val="008257B3"/>
    <w:rsid w:val="00825E7D"/>
    <w:rsid w:val="00827E89"/>
    <w:rsid w:val="008321E6"/>
    <w:rsid w:val="008325AB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5FFB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3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://www.ncbi.nlm.nih.gov/entrez/query.fcgi?cmd=Retrieve&amp;db=PubMed&amp;dopt=Citation&amp;list_uids=6337002" TargetMode="Externa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7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header" Target="header1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://www.ncbi.nlm.nih.gov/entrez/query.fcgi?cmd=Retrieve&amp;db=PubMed&amp;dopt=Citation&amp;list_uids=15090378" TargetMode="External"/><Relationship Id="rId20" Type="http://schemas.openxmlformats.org/officeDocument/2006/relationships/footer" Target="footer6.xml"/><Relationship Id="rId41" Type="http://schemas.openxmlformats.org/officeDocument/2006/relationships/footer" Target="footer1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7B217-C87C-4C96-8CA3-95A345C63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108</TotalTime>
  <Pages>13</Pages>
  <Words>1163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Aluno</cp:lastModifiedBy>
  <cp:revision>42</cp:revision>
  <cp:lastPrinted>2009-11-04T00:12:00Z</cp:lastPrinted>
  <dcterms:created xsi:type="dcterms:W3CDTF">2017-11-20T21:48:00Z</dcterms:created>
  <dcterms:modified xsi:type="dcterms:W3CDTF">2019-05-22T21:55:00Z</dcterms:modified>
</cp:coreProperties>
</file>